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7E570670" w:rsidR="005D5B52" w:rsidRPr="000820EF" w:rsidRDefault="00AA30F9" w:rsidP="00B72DE1">
            <w:pPr>
              <w:jc w:val="center"/>
              <w:rPr>
                <w:sz w:val="32"/>
                <w:szCs w:val="32"/>
              </w:rPr>
            </w:pPr>
            <w:r w:rsidRPr="00AA30F9">
              <w:rPr>
                <w:rFonts w:hint="eastAsia"/>
                <w:sz w:val="32"/>
                <w:szCs w:val="32"/>
                <w:highlight w:val="yellow"/>
              </w:rPr>
              <w:t>校内、校外</w:t>
            </w: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1FBB1897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023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D4317F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3EBB17E5" w:rsidR="00FE7FBD" w:rsidRPr="000820EF" w:rsidRDefault="00944476" w:rsidP="005A51D5">
            <w:pPr>
              <w:jc w:val="center"/>
              <w:rPr>
                <w:sz w:val="32"/>
                <w:szCs w:val="32"/>
              </w:rPr>
            </w:pPr>
            <w:r w:rsidRPr="00944476">
              <w:rPr>
                <w:sz w:val="32"/>
                <w:szCs w:val="32"/>
                <w:highlight w:val="yellow"/>
              </w:rPr>
              <w:t>校内</w:t>
            </w:r>
            <w:r w:rsidRPr="00944476">
              <w:rPr>
                <w:rFonts w:hint="eastAsia"/>
                <w:sz w:val="32"/>
                <w:szCs w:val="32"/>
                <w:highlight w:val="yellow"/>
              </w:rPr>
              <w:t>、</w:t>
            </w:r>
            <w:r w:rsidRPr="00944476">
              <w:rPr>
                <w:sz w:val="32"/>
                <w:szCs w:val="32"/>
                <w:highlight w:val="yellow"/>
              </w:rPr>
              <w:t>校外</w:t>
            </w: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2EB17C23" w14:textId="77777777" w:rsidR="009C49E0" w:rsidRDefault="009C49E0" w:rsidP="009C49E0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69F415DE" w14:textId="77777777" w:rsidR="009C49E0" w:rsidRDefault="009C49E0" w:rsidP="009C49E0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547AC10" w:rsidR="009C49E0" w:rsidRPr="000820EF" w:rsidRDefault="00D4781D" w:rsidP="005A51D5">
            <w:pPr>
              <w:jc w:val="center"/>
              <w:rPr>
                <w:sz w:val="32"/>
                <w:szCs w:val="32"/>
              </w:rPr>
            </w:pPr>
            <w:r w:rsidRPr="00D4781D">
              <w:rPr>
                <w:sz w:val="32"/>
                <w:szCs w:val="32"/>
                <w:highlight w:val="yellow"/>
              </w:rPr>
              <w:t>校内</w:t>
            </w:r>
            <w:r w:rsidRPr="00D4781D">
              <w:rPr>
                <w:rFonts w:hint="eastAsia"/>
                <w:sz w:val="32"/>
                <w:szCs w:val="32"/>
                <w:highlight w:val="yellow"/>
              </w:rPr>
              <w:t>、</w:t>
            </w:r>
            <w:r w:rsidRPr="00D4781D">
              <w:rPr>
                <w:sz w:val="32"/>
                <w:szCs w:val="32"/>
                <w:highlight w:val="yellow"/>
              </w:rPr>
              <w:t>校外</w:t>
            </w: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8AF7210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5DB7A8E7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69D77EA1" w14:textId="77777777" w:rsidR="009C49E0" w:rsidRPr="0087454A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、存在的问题和拟解决方案</w:t>
            </w:r>
          </w:p>
          <w:p w14:paraId="13B4BF0E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81240B9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6D21339B" w14:textId="77777777" w:rsidR="002B5806" w:rsidRPr="002B5806" w:rsidRDefault="002B5806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FB067F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2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Year" w:val="1899"/>
                      <w:attr w:name="Month" w:val="12"/>
                      <w:attr w:name="Day" w:val="30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正文中一级标题居中，二、三级标题居左对齐；目录中一级标题居左对齐，下一级标题依次向右缩进一格。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］孙品一．高校学报编辑工作现代化特征［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Year" w:val="1983"/>
                      <w:attr w:name="Month" w:val="8"/>
                      <w:attr w:name="Day" w:val="1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］．中国高等教育网教学研究，</w:t>
                  </w:r>
                  <w:smartTag w:uri="urn:schemas-microsoft-com:office:smarttags" w:element="chsdate">
                    <w:smartTagPr>
                      <w:attr w:name="Year" w:val="2005"/>
                      <w:attr w:name="Month" w:val="2"/>
                      <w:attr w:name="Day" w:val="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CA39" w14:textId="77777777" w:rsidR="00033BC2" w:rsidRDefault="00033BC2">
      <w:r>
        <w:separator/>
      </w:r>
    </w:p>
  </w:endnote>
  <w:endnote w:type="continuationSeparator" w:id="0">
    <w:p w14:paraId="33C5626C" w14:textId="77777777" w:rsidR="00033BC2" w:rsidRDefault="0003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A2CB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968B" w14:textId="77777777" w:rsidR="00033BC2" w:rsidRDefault="00033BC2">
      <w:r>
        <w:separator/>
      </w:r>
    </w:p>
  </w:footnote>
  <w:footnote w:type="continuationSeparator" w:id="0">
    <w:p w14:paraId="7CA01A9C" w14:textId="77777777" w:rsidR="00033BC2" w:rsidRDefault="0003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C6D1-0FF0-4D13-AB48-39F47217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58</TotalTime>
  <Pages>20</Pages>
  <Words>817</Words>
  <Characters>4658</Characters>
  <Application>Microsoft Office Word</Application>
  <DocSecurity>0</DocSecurity>
  <Lines>38</Lines>
  <Paragraphs>10</Paragraphs>
  <ScaleCrop>false</ScaleCrop>
  <Company>BIT</Company>
  <LinksUpToDate>false</LinksUpToDate>
  <CharactersWithSpaces>5465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hp R</cp:lastModifiedBy>
  <cp:revision>8</cp:revision>
  <cp:lastPrinted>2011-03-29T06:38:00Z</cp:lastPrinted>
  <dcterms:created xsi:type="dcterms:W3CDTF">2022-10-21T07:59:00Z</dcterms:created>
  <dcterms:modified xsi:type="dcterms:W3CDTF">2022-11-24T00:47:00Z</dcterms:modified>
</cp:coreProperties>
</file>